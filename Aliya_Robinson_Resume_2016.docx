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537661">
        <w:tc>
          <w:tcPr>
            <w:tcW w:w="2070" w:type="dxa"/>
          </w:tcPr>
          <w:p w:rsidR="00537661" w:rsidRDefault="00537661">
            <w:pPr>
              <w:spacing w:line="240" w:lineRule="auto"/>
            </w:pPr>
          </w:p>
        </w:tc>
        <w:tc>
          <w:tcPr>
            <w:tcW w:w="7650" w:type="dxa"/>
            <w:tcMar>
              <w:bottom w:w="576" w:type="dxa"/>
            </w:tcMar>
          </w:tcPr>
          <w:p w:rsidR="00537661" w:rsidRDefault="005276EC">
            <w:pPr>
              <w:pStyle w:val="Name"/>
            </w:pPr>
            <w:sdt>
              <w:sdtPr>
                <w:alias w:val="Your Name"/>
                <w:tag w:val=""/>
                <w:id w:val="1197042864"/>
                <w:placeholder>
                  <w:docPart w:val="D979CC88AE194D36A324CA513ED5F024"/>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085618">
                  <w:t xml:space="preserve">aliya </w:t>
                </w:r>
                <w:r w:rsidR="00C34006">
                  <w:t xml:space="preserve">y. </w:t>
                </w:r>
                <w:r w:rsidR="00085618">
                  <w:t>robinson</w:t>
                </w:r>
              </w:sdtContent>
            </w:sdt>
          </w:p>
          <w:p w:rsidR="00537661" w:rsidRDefault="0068416B" w:rsidP="00085618">
            <w:pPr>
              <w:pStyle w:val="NoSpacing"/>
            </w:pPr>
            <w:r>
              <w:t>Greater NYC Area</w:t>
            </w:r>
            <w:r w:rsidR="00085618">
              <w:t xml:space="preserve"> </w:t>
            </w:r>
            <w:r w:rsidR="00EA3568">
              <w:t> </w:t>
            </w:r>
            <w:r w:rsidR="00EA3568">
              <w:rPr>
                <w:rStyle w:val="Emphasis"/>
              </w:rPr>
              <w:t>|</w:t>
            </w:r>
            <w:r w:rsidR="00EA3568">
              <w:t> </w:t>
            </w:r>
            <w:r w:rsidR="00EA3568">
              <w:rPr>
                <w:kern w:val="20"/>
              </w:rPr>
              <w:t> </w:t>
            </w:r>
            <w:r w:rsidR="00085618">
              <w:t>aliya.robinson@gmail.com</w:t>
            </w:r>
            <w:r w:rsidR="00EA3568">
              <w:t>  </w:t>
            </w:r>
            <w:r w:rsidR="00EA3568">
              <w:rPr>
                <w:rStyle w:val="Emphasis"/>
              </w:rPr>
              <w:t>|</w:t>
            </w:r>
            <w:r w:rsidR="00EA3568">
              <w:t>  </w:t>
            </w:r>
            <w:r w:rsidR="00085618">
              <w:t xml:space="preserve">aliyayrobinson.com  </w:t>
            </w:r>
            <w:r w:rsidR="00085618" w:rsidRPr="00085618">
              <w:rPr>
                <w:color w:val="7C9E0E" w:themeColor="accent1"/>
              </w:rPr>
              <w:t>|</w:t>
            </w:r>
            <w:r w:rsidR="0035738D">
              <w:t xml:space="preserve">  929.247.6992</w:t>
            </w:r>
          </w:p>
        </w:tc>
      </w:tr>
      <w:tr w:rsidR="00537661">
        <w:tc>
          <w:tcPr>
            <w:tcW w:w="2070" w:type="dxa"/>
          </w:tcPr>
          <w:p w:rsidR="00537661" w:rsidRDefault="00051266" w:rsidP="00051266">
            <w:pPr>
              <w:pStyle w:val="Heading1"/>
            </w:pPr>
            <w:r>
              <w:t>notable Skills</w:t>
            </w:r>
          </w:p>
        </w:tc>
        <w:tc>
          <w:tcPr>
            <w:tcW w:w="7650" w:type="dxa"/>
          </w:tcPr>
          <w:p w:rsidR="00537661" w:rsidRPr="00E26834" w:rsidRDefault="00051266" w:rsidP="00051266">
            <w:r w:rsidRPr="00E26834">
              <w:rPr>
                <w:b/>
                <w:color w:val="000000"/>
              </w:rPr>
              <w:t>HTML5</w:t>
            </w:r>
            <w:r w:rsidRPr="00E26834">
              <w:rPr>
                <w:color w:val="000000"/>
              </w:rPr>
              <w:t xml:space="preserve"> SVG, History API  //  CSS3 Keyframe Animation, Less/Sass  //  </w:t>
            </w:r>
            <w:r w:rsidRPr="00E26834">
              <w:rPr>
                <w:b/>
                <w:color w:val="000000"/>
              </w:rPr>
              <w:t>JAVASCRIPT</w:t>
            </w:r>
            <w:r w:rsidRPr="00E26834">
              <w:rPr>
                <w:color w:val="000000"/>
              </w:rPr>
              <w:t xml:space="preserve"> JQuery, D3JS, NodeJS, Google Maps API, Modernizer, Grunt, Handlebars, Mustache  //  </w:t>
            </w:r>
            <w:r w:rsidRPr="00E26834">
              <w:rPr>
                <w:b/>
                <w:color w:val="000000"/>
              </w:rPr>
              <w:t>DESIGN</w:t>
            </w:r>
            <w:r w:rsidRPr="00E26834">
              <w:rPr>
                <w:color w:val="000000"/>
              </w:rPr>
              <w:t xml:space="preserve"> Photoshop, Illustrator  //  </w:t>
            </w:r>
            <w:r w:rsidRPr="00E26834">
              <w:rPr>
                <w:b/>
                <w:color w:val="000000"/>
              </w:rPr>
              <w:t>MISC</w:t>
            </w:r>
            <w:r w:rsidRPr="00E26834">
              <w:rPr>
                <w:color w:val="000000"/>
              </w:rPr>
              <w:t xml:space="preserve"> Bootstrap, PHP, Wordpress </w:t>
            </w:r>
          </w:p>
        </w:tc>
        <w:bookmarkStart w:id="0" w:name="_GoBack"/>
        <w:bookmarkEnd w:id="0"/>
      </w:tr>
      <w:tr w:rsidR="00537661">
        <w:tc>
          <w:tcPr>
            <w:tcW w:w="2070" w:type="dxa"/>
          </w:tcPr>
          <w:p w:rsidR="00537661" w:rsidRDefault="00EA3568">
            <w:pPr>
              <w:pStyle w:val="Heading1"/>
            </w:pPr>
            <w:r>
              <w:t>Experience</w:t>
            </w:r>
          </w:p>
        </w:tc>
        <w:tc>
          <w:tcPr>
            <w:tcW w:w="7650" w:type="dxa"/>
          </w:tcPr>
          <w:sdt>
            <w:sdtPr>
              <w:rPr>
                <w:b/>
                <w:bCs/>
                <w:caps w:val="0"/>
                <w:color w:val="595959" w:themeColor="text1" w:themeTint="A6"/>
                <w:kern w:val="0"/>
              </w:rPr>
              <w:id w:val="1436861535"/>
              <w15:color w:val="C0C0C0"/>
              <w15:repeatingSection/>
            </w:sdtPr>
            <w:sdtEndPr>
              <w:rPr>
                <w:b w:val="0"/>
                <w:bCs w:val="0"/>
              </w:rPr>
            </w:sdtEndPr>
            <w:sdtContent>
              <w:sdt>
                <w:sdtPr>
                  <w:rPr>
                    <w:b/>
                    <w:bCs/>
                    <w:caps w:val="0"/>
                    <w:color w:val="595959" w:themeColor="text1" w:themeTint="A6"/>
                    <w:kern w:val="0"/>
                  </w:rPr>
                  <w:id w:val="221802691"/>
                  <w:placeholder>
                    <w:docPart w:val="77A56B72CE064AAB9E27A6BCEEE5B4DD"/>
                  </w:placeholder>
                  <w15:color w:val="C0C0C0"/>
                  <w15:repeatingSectionItem/>
                </w:sdtPr>
                <w:sdtEndPr>
                  <w:rPr>
                    <w:b w:val="0"/>
                    <w:bCs w:val="0"/>
                  </w:rPr>
                </w:sdtEndPr>
                <w:sdtContent>
                  <w:p w:rsidR="00537661" w:rsidRDefault="004D6847">
                    <w:pPr>
                      <w:pStyle w:val="Heading2"/>
                      <w:rPr>
                        <w:color w:val="auto"/>
                        <w:sz w:val="22"/>
                        <w:szCs w:val="22"/>
                      </w:rPr>
                    </w:pPr>
                    <w:r>
                      <w:rPr>
                        <w:rStyle w:val="Strong"/>
                      </w:rPr>
                      <w:t>freelance developer/designer</w:t>
                    </w:r>
                    <w:r w:rsidR="00EA3568">
                      <w:t xml:space="preserve"> </w:t>
                    </w:r>
                    <w:r>
                      <w:t>self-employed</w:t>
                    </w:r>
                  </w:p>
                  <w:p w:rsidR="00537661" w:rsidRDefault="004D6847">
                    <w:pPr>
                      <w:pStyle w:val="Heading3"/>
                    </w:pPr>
                    <w:r>
                      <w:t>07/16 – Present</w:t>
                    </w:r>
                  </w:p>
                  <w:p w:rsidR="00537661" w:rsidRDefault="004D6847">
                    <w:pPr>
                      <w:spacing w:line="240" w:lineRule="auto"/>
                    </w:pPr>
                    <w:r>
                      <w:t>Helping small companies with their Wordpress website designs, builds, and troubleshooting.</w:t>
                    </w:r>
                  </w:p>
                </w:sdtContent>
              </w:sdt>
              <w:sdt>
                <w:sdtPr>
                  <w:rPr>
                    <w:b/>
                    <w:bCs/>
                    <w:caps w:val="0"/>
                    <w:color w:val="595959" w:themeColor="text1" w:themeTint="A6"/>
                    <w:kern w:val="0"/>
                  </w:rPr>
                  <w:id w:val="-1225900689"/>
                  <w:placeholder>
                    <w:docPart w:val="CF290B63B41E4464BC146CFE5C4B644C"/>
                  </w:placeholder>
                  <w15:color w:val="C0C0C0"/>
                  <w15:repeatingSectionItem/>
                </w:sdtPr>
                <w:sdtEndPr>
                  <w:rPr>
                    <w:b w:val="0"/>
                    <w:bCs w:val="0"/>
                  </w:rPr>
                </w:sdtEndPr>
                <w:sdtContent>
                  <w:p w:rsidR="004D6847" w:rsidRDefault="004D6847">
                    <w:pPr>
                      <w:pStyle w:val="Heading2"/>
                      <w:rPr>
                        <w:color w:val="auto"/>
                        <w:sz w:val="22"/>
                        <w:szCs w:val="22"/>
                      </w:rPr>
                    </w:pPr>
                    <w:r>
                      <w:rPr>
                        <w:rStyle w:val="Strong"/>
                      </w:rPr>
                      <w:t>Marketing Engineer</w:t>
                    </w:r>
                    <w:r>
                      <w:t xml:space="preserve"> Chartbeat</w:t>
                    </w:r>
                  </w:p>
                  <w:p w:rsidR="004D6847" w:rsidRDefault="004D6847">
                    <w:pPr>
                      <w:pStyle w:val="Heading3"/>
                    </w:pPr>
                    <w:r>
                      <w:t>06/15 – 03/16</w:t>
                    </w:r>
                  </w:p>
                  <w:p w:rsidR="004D6847" w:rsidRDefault="004D6847">
                    <w:pPr>
                      <w:spacing w:line="240" w:lineRule="auto"/>
                    </w:pPr>
                    <w:r>
                      <w:t>Developer of interactive marketing projects for Chartbeat including the company’s main website, Wordpress blogs, and Marketo landing pages.</w:t>
                    </w:r>
                  </w:p>
                </w:sdtContent>
              </w:sdt>
              <w:sdt>
                <w:sdtPr>
                  <w:rPr>
                    <w:b/>
                    <w:bCs/>
                    <w:caps w:val="0"/>
                    <w:color w:val="595959" w:themeColor="text1" w:themeTint="A6"/>
                    <w:kern w:val="0"/>
                  </w:rPr>
                  <w:id w:val="68699791"/>
                  <w:placeholder>
                    <w:docPart w:val="77A56B72CE064AAB9E27A6BCEEE5B4DD"/>
                  </w:placeholder>
                  <w15:color w:val="C0C0C0"/>
                  <w15:repeatingSectionItem/>
                </w:sdtPr>
                <w:sdtEndPr>
                  <w:rPr>
                    <w:b w:val="0"/>
                    <w:bCs w:val="0"/>
                  </w:rPr>
                </w:sdtEndPr>
                <w:sdtContent>
                  <w:p w:rsidR="00537661" w:rsidRDefault="001B5959">
                    <w:pPr>
                      <w:pStyle w:val="Heading2"/>
                    </w:pPr>
                    <w:r>
                      <w:rPr>
                        <w:rStyle w:val="Strong"/>
                      </w:rPr>
                      <w:t>Front End Engineer</w:t>
                    </w:r>
                    <w:r w:rsidR="00EA3568">
                      <w:t xml:space="preserve"> </w:t>
                    </w:r>
                    <w:r>
                      <w:t>Infor’s Hook &amp; Loop</w:t>
                    </w:r>
                  </w:p>
                  <w:p w:rsidR="00537661" w:rsidRDefault="001B5959">
                    <w:pPr>
                      <w:pStyle w:val="Heading3"/>
                    </w:pPr>
                    <w:r>
                      <w:t>06/14 – 06/15</w:t>
                    </w:r>
                  </w:p>
                  <w:p w:rsidR="001B5959" w:rsidRDefault="005D372A">
                    <w:pPr>
                      <w:spacing w:line="240" w:lineRule="auto"/>
                    </w:pPr>
                    <w:r>
                      <w:t>Managed and lead company’s video wall NodeJS based CMS. Completed various rapid front-end prototyping projects along with company product (front-end) builds and internal brand page builds for infor.com</w:t>
                    </w:r>
                  </w:p>
                </w:sdtContent>
              </w:sdt>
              <w:sdt>
                <w:sdtPr>
                  <w:rPr>
                    <w:b/>
                    <w:bCs/>
                    <w:caps w:val="0"/>
                    <w:color w:val="595959" w:themeColor="text1" w:themeTint="A6"/>
                    <w:kern w:val="0"/>
                  </w:rPr>
                  <w:id w:val="1718471639"/>
                  <w:placeholder>
                    <w:docPart w:val="40F75A1BE18844FA8C66D76826F0EC0B"/>
                  </w:placeholder>
                  <w15:color w:val="C0C0C0"/>
                  <w15:repeatingSectionItem/>
                </w:sdtPr>
                <w:sdtEndPr>
                  <w:rPr>
                    <w:b w:val="0"/>
                    <w:bCs w:val="0"/>
                  </w:rPr>
                </w:sdtEndPr>
                <w:sdtContent>
                  <w:p w:rsidR="001B5959" w:rsidRDefault="001B5959">
                    <w:pPr>
                      <w:pStyle w:val="Heading2"/>
                    </w:pPr>
                    <w:r>
                      <w:rPr>
                        <w:rStyle w:val="Strong"/>
                      </w:rPr>
                      <w:t>Associate Front End developer</w:t>
                    </w:r>
                    <w:r>
                      <w:t xml:space="preserve"> mry (formerly lbi)</w:t>
                    </w:r>
                  </w:p>
                  <w:p w:rsidR="001B5959" w:rsidRDefault="001B5959">
                    <w:pPr>
                      <w:pStyle w:val="Heading3"/>
                    </w:pPr>
                    <w:r>
                      <w:t>01/12 – 03/14</w:t>
                    </w:r>
                  </w:p>
                  <w:p w:rsidR="001B5959" w:rsidRDefault="005D372A" w:rsidP="001B5959">
                    <w:r>
                      <w:t>Developed pages for companies including Neutrogena, National Grid and maintained sites for commercial and pharmaceutical brands.</w:t>
                    </w:r>
                  </w:p>
                </w:sdtContent>
              </w:sdt>
              <w:sdt>
                <w:sdtPr>
                  <w:rPr>
                    <w:b/>
                    <w:bCs/>
                    <w:caps w:val="0"/>
                    <w:color w:val="595959" w:themeColor="text1" w:themeTint="A6"/>
                    <w:kern w:val="0"/>
                  </w:rPr>
                  <w:id w:val="354931699"/>
                  <w:placeholder>
                    <w:docPart w:val="4960ABC814E745238347AD8B64BB96F0"/>
                  </w:placeholder>
                  <w15:color w:val="C0C0C0"/>
                  <w15:repeatingSectionItem/>
                </w:sdtPr>
                <w:sdtEndPr>
                  <w:rPr>
                    <w:b w:val="0"/>
                    <w:bCs w:val="0"/>
                  </w:rPr>
                </w:sdtEndPr>
                <w:sdtContent>
                  <w:p w:rsidR="001B5959" w:rsidRDefault="00532F93">
                    <w:pPr>
                      <w:pStyle w:val="Heading2"/>
                    </w:pPr>
                    <w:r>
                      <w:rPr>
                        <w:rStyle w:val="Strong"/>
                      </w:rPr>
                      <w:t>contract Web designer/developer</w:t>
                    </w:r>
                    <w:r w:rsidR="001B5959">
                      <w:t xml:space="preserve"> </w:t>
                    </w:r>
                    <w:r>
                      <w:t>hit web design</w:t>
                    </w:r>
                  </w:p>
                  <w:p w:rsidR="001B5959" w:rsidRDefault="00532F93">
                    <w:pPr>
                      <w:pStyle w:val="Heading3"/>
                    </w:pPr>
                    <w:r>
                      <w:t>06/08</w:t>
                    </w:r>
                    <w:r w:rsidR="001B5959">
                      <w:t xml:space="preserve"> –</w:t>
                    </w:r>
                    <w:r>
                      <w:t xml:space="preserve"> 01/10</w:t>
                    </w:r>
                  </w:p>
                  <w:p w:rsidR="00532F93" w:rsidRDefault="008A1887" w:rsidP="001B5959">
                    <w:r>
                      <w:t>Coordinated, designed, and developed small business websites using Dreamweaver, Flash, Photoshop, After Effects, Zen Cart and knowledge in HTML/DHTML and PHP</w:t>
                    </w:r>
                  </w:p>
                </w:sdtContent>
              </w:sdt>
              <w:sdt>
                <w:sdtPr>
                  <w:rPr>
                    <w:b/>
                    <w:bCs/>
                    <w:caps w:val="0"/>
                    <w:color w:val="595959" w:themeColor="text1" w:themeTint="A6"/>
                    <w:kern w:val="0"/>
                  </w:rPr>
                  <w:id w:val="-489407932"/>
                  <w:placeholder>
                    <w:docPart w:val="4EA2512AF6234870A32B9BF6685F6D5F"/>
                  </w:placeholder>
                  <w15:color w:val="C0C0C0"/>
                  <w15:repeatingSectionItem/>
                </w:sdtPr>
                <w:sdtEndPr>
                  <w:rPr>
                    <w:b w:val="0"/>
                    <w:bCs w:val="0"/>
                  </w:rPr>
                </w:sdtEndPr>
                <w:sdtContent>
                  <w:p w:rsidR="00CC3721" w:rsidRDefault="00CC3721">
                    <w:pPr>
                      <w:pStyle w:val="Heading2"/>
                    </w:pPr>
                    <w:r>
                      <w:rPr>
                        <w:rStyle w:val="Strong"/>
                      </w:rPr>
                      <w:t>Contract Front-End Developer</w:t>
                    </w:r>
                    <w:r>
                      <w:t xml:space="preserve"> sothbey’s int’l realty ct</w:t>
                    </w:r>
                  </w:p>
                  <w:p w:rsidR="00CC3721" w:rsidRDefault="00CC3721">
                    <w:pPr>
                      <w:pStyle w:val="Heading3"/>
                    </w:pPr>
                    <w:r>
                      <w:t>10/11 – 12/12</w:t>
                    </w:r>
                  </w:p>
                  <w:p w:rsidR="00CC3721" w:rsidRDefault="00CC3721" w:rsidP="00142E9D">
                    <w:r>
                      <w:t>Developed internal pages and ad banners for four company websites using jQuery, HTML, CSS, and Flash AS2.</w:t>
                    </w:r>
                  </w:p>
                </w:sdtContent>
              </w:sdt>
              <w:sdt>
                <w:sdtPr>
                  <w:rPr>
                    <w:b/>
                    <w:bCs/>
                    <w:caps w:val="0"/>
                    <w:color w:val="595959" w:themeColor="text1" w:themeTint="A6"/>
                    <w:kern w:val="0"/>
                  </w:rPr>
                  <w:id w:val="-44454034"/>
                  <w:placeholder>
                    <w:docPart w:val="E4FC9D84A89C402A9667961666A3E841"/>
                  </w:placeholder>
                  <w15:color w:val="C0C0C0"/>
                  <w15:repeatingSectionItem/>
                </w:sdtPr>
                <w:sdtEndPr>
                  <w:rPr>
                    <w:b w:val="0"/>
                    <w:bCs w:val="0"/>
                  </w:rPr>
                </w:sdtEndPr>
                <w:sdtContent>
                  <w:p w:rsidR="00532F93" w:rsidRDefault="00532F93">
                    <w:pPr>
                      <w:pStyle w:val="Heading2"/>
                    </w:pPr>
                    <w:r>
                      <w:rPr>
                        <w:rStyle w:val="Strong"/>
                      </w:rPr>
                      <w:t>associate consultant</w:t>
                    </w:r>
                    <w:r>
                      <w:t xml:space="preserve"> ibm</w:t>
                    </w:r>
                  </w:p>
                  <w:p w:rsidR="00532F93" w:rsidRDefault="00532F93">
                    <w:pPr>
                      <w:pStyle w:val="Heading3"/>
                    </w:pPr>
                    <w:r>
                      <w:t>09/04 – 12/06</w:t>
                    </w:r>
                  </w:p>
                  <w:p w:rsidR="00537661" w:rsidRPr="00C34006" w:rsidRDefault="00C86743" w:rsidP="00C34006">
                    <w:r>
                      <w:t>Prepared documentation of testing results and research needs for General Motors OnStar system upgrade and integration projects. Cleared up technical fixes needed by working closely with key contacts of IBM business team and India based consulting firm, Wipro Technologies, application development team.</w:t>
                    </w:r>
                  </w:p>
                </w:sdtContent>
              </w:sdt>
            </w:sdtContent>
          </w:sdt>
        </w:tc>
      </w:tr>
      <w:tr w:rsidR="00537661">
        <w:tc>
          <w:tcPr>
            <w:tcW w:w="2070" w:type="dxa"/>
          </w:tcPr>
          <w:p w:rsidR="00537661" w:rsidRDefault="00EA3568">
            <w:pPr>
              <w:pStyle w:val="Heading1"/>
            </w:pPr>
            <w: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77A56B72CE064AAB9E27A6BCEEE5B4DD"/>
                  </w:placeholder>
                  <w15:repeatingSectionItem/>
                </w:sdtPr>
                <w:sdtEndPr/>
                <w:sdtContent>
                  <w:p w:rsidR="00537661" w:rsidRDefault="00E76D0C">
                    <w:pPr>
                      <w:pStyle w:val="Heading2"/>
                    </w:pPr>
                    <w:r>
                      <w:rPr>
                        <w:rStyle w:val="Strong"/>
                      </w:rPr>
                      <w:t>pace computer learning center</w:t>
                    </w:r>
                    <w:r w:rsidR="00EA3568">
                      <w:t xml:space="preserve">, </w:t>
                    </w:r>
                    <w:r>
                      <w:t>white plains, ny</w:t>
                    </w:r>
                  </w:p>
                  <w:p w:rsidR="00E76D0C" w:rsidRDefault="00532F93" w:rsidP="00E76D0C">
                    <w:pPr>
                      <w:pStyle w:val="Heading3"/>
                    </w:pPr>
                    <w:r>
                      <w:t>certificate in adobe graphic digital design</w:t>
                    </w:r>
                  </w:p>
                  <w:p w:rsidR="00E76D0C" w:rsidRPr="00E76D0C" w:rsidRDefault="005276EC" w:rsidP="00E76D0C"/>
                </w:sdtContent>
              </w:sdt>
              <w:sdt>
                <w:sdtPr>
                  <w:rPr>
                    <w:caps w:val="0"/>
                    <w:color w:val="595959" w:themeColor="text1" w:themeTint="A6"/>
                    <w:kern w:val="0"/>
                  </w:rPr>
                  <w:id w:val="1733884099"/>
                  <w:placeholder>
                    <w:docPart w:val="2EC1183C9D674696A2B6603B637A92C2"/>
                  </w:placeholder>
                  <w15:repeatingSectionItem/>
                </w:sdtPr>
                <w:sdtEndPr/>
                <w:sdtContent>
                  <w:p w:rsidR="00E76D0C" w:rsidRDefault="00E76D0C">
                    <w:pPr>
                      <w:pStyle w:val="Heading2"/>
                    </w:pPr>
                    <w:r>
                      <w:rPr>
                        <w:rStyle w:val="Strong"/>
                      </w:rPr>
                      <w:t>suny purchase college</w:t>
                    </w:r>
                    <w:r>
                      <w:t xml:space="preserve"> purchase, ny</w:t>
                    </w:r>
                  </w:p>
                  <w:p w:rsidR="00E76D0C" w:rsidRDefault="00E76D0C">
                    <w:pPr>
                      <w:pStyle w:val="Heading3"/>
                    </w:pPr>
                    <w:r>
                      <w:t>ba mathematics/computer science</w:t>
                    </w:r>
                  </w:p>
                  <w:p w:rsidR="00537661" w:rsidRDefault="00E76D0C" w:rsidP="00E76D0C">
                    <w:r>
                      <w:t>GPA: 3.33</w:t>
                    </w:r>
                  </w:p>
                </w:sdtContent>
              </w:sdt>
            </w:sdtContent>
          </w:sdt>
        </w:tc>
      </w:tr>
    </w:tbl>
    <w:p w:rsidR="00537661" w:rsidRDefault="00537661"/>
    <w:sectPr w:rsidR="00537661">
      <w:footerReference w:type="default" r:id="rId7"/>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6EC" w:rsidRDefault="005276EC">
      <w:pPr>
        <w:spacing w:after="0" w:line="240" w:lineRule="auto"/>
      </w:pPr>
      <w:r>
        <w:separator/>
      </w:r>
    </w:p>
  </w:endnote>
  <w:endnote w:type="continuationSeparator" w:id="0">
    <w:p w:rsidR="005276EC" w:rsidRDefault="0052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661" w:rsidRDefault="00EA3568">
    <w:pPr>
      <w:pStyle w:val="Footer"/>
    </w:pPr>
    <w:r>
      <w:t xml:space="preserve">Page </w:t>
    </w:r>
    <w:r>
      <w:fldChar w:fldCharType="begin"/>
    </w:r>
    <w:r>
      <w:instrText xml:space="preserve"> PAGE </w:instrText>
    </w:r>
    <w:r>
      <w:fldChar w:fldCharType="separate"/>
    </w:r>
    <w:r w:rsidR="008A188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6EC" w:rsidRDefault="005276EC">
      <w:pPr>
        <w:spacing w:after="0" w:line="240" w:lineRule="auto"/>
      </w:pPr>
      <w:r>
        <w:separator/>
      </w:r>
    </w:p>
  </w:footnote>
  <w:footnote w:type="continuationSeparator" w:id="0">
    <w:p w:rsidR="005276EC" w:rsidRDefault="005276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618"/>
    <w:rsid w:val="00051266"/>
    <w:rsid w:val="00085618"/>
    <w:rsid w:val="001B5959"/>
    <w:rsid w:val="002A79EC"/>
    <w:rsid w:val="0035738D"/>
    <w:rsid w:val="003A00FF"/>
    <w:rsid w:val="004D6847"/>
    <w:rsid w:val="005276EC"/>
    <w:rsid w:val="00532F93"/>
    <w:rsid w:val="00537661"/>
    <w:rsid w:val="005D372A"/>
    <w:rsid w:val="0068416B"/>
    <w:rsid w:val="008A1887"/>
    <w:rsid w:val="00C34006"/>
    <w:rsid w:val="00C86743"/>
    <w:rsid w:val="00CC3721"/>
    <w:rsid w:val="00D20DAE"/>
    <w:rsid w:val="00DB4009"/>
    <w:rsid w:val="00E26834"/>
    <w:rsid w:val="00E76D0C"/>
    <w:rsid w:val="00E97893"/>
    <w:rsid w:val="00EA3568"/>
    <w:rsid w:val="00E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98D0"/>
  <w15:chartTrackingRefBased/>
  <w15:docId w15:val="{0D0C4EF1-E51A-49F3-95E8-6BECA9DF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NormalWeb">
    <w:name w:val="Normal (Web)"/>
    <w:basedOn w:val="Normal"/>
    <w:uiPriority w:val="99"/>
    <w:unhideWhenUsed/>
    <w:rsid w:val="00C8674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07160">
      <w:bodyDiv w:val="1"/>
      <w:marLeft w:val="0"/>
      <w:marRight w:val="0"/>
      <w:marTop w:val="0"/>
      <w:marBottom w:val="0"/>
      <w:divBdr>
        <w:top w:val="none" w:sz="0" w:space="0" w:color="auto"/>
        <w:left w:val="none" w:sz="0" w:space="0" w:color="auto"/>
        <w:bottom w:val="none" w:sz="0" w:space="0" w:color="auto"/>
        <w:right w:val="none" w:sz="0" w:space="0" w:color="auto"/>
      </w:divBdr>
    </w:div>
    <w:div w:id="19604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ya\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79CC88AE194D36A324CA513ED5F024"/>
        <w:category>
          <w:name w:val="General"/>
          <w:gallery w:val="placeholder"/>
        </w:category>
        <w:types>
          <w:type w:val="bbPlcHdr"/>
        </w:types>
        <w:behaviors>
          <w:behavior w:val="content"/>
        </w:behaviors>
        <w:guid w:val="{E7579CAA-331B-4BEA-A65D-739E8C159980}"/>
      </w:docPartPr>
      <w:docPartBody>
        <w:p w:rsidR="009F1088" w:rsidRDefault="001567E4">
          <w:pPr>
            <w:pStyle w:val="D979CC88AE194D36A324CA513ED5F024"/>
          </w:pPr>
          <w:r>
            <w:t>[Your Name]</w:t>
          </w:r>
        </w:p>
      </w:docPartBody>
    </w:docPart>
    <w:docPart>
      <w:docPartPr>
        <w:name w:val="77A56B72CE064AAB9E27A6BCEEE5B4DD"/>
        <w:category>
          <w:name w:val="General"/>
          <w:gallery w:val="placeholder"/>
        </w:category>
        <w:types>
          <w:type w:val="bbPlcHdr"/>
        </w:types>
        <w:behaviors>
          <w:behavior w:val="content"/>
        </w:behaviors>
        <w:guid w:val="{D3131961-5FA7-47CC-A8A4-AB66D549FC29}"/>
      </w:docPartPr>
      <w:docPartBody>
        <w:p w:rsidR="009F1088" w:rsidRDefault="001567E4">
          <w:pPr>
            <w:pStyle w:val="77A56B72CE064AAB9E27A6BCEEE5B4DD"/>
          </w:pPr>
          <w:r>
            <w:rPr>
              <w:rStyle w:val="PlaceholderText"/>
            </w:rPr>
            <w:t>Enter any content that you want to repeat, including other content controls. You can also insert this control around table rows in order to repeat parts of a table.</w:t>
          </w:r>
        </w:p>
      </w:docPartBody>
    </w:docPart>
    <w:docPart>
      <w:docPartPr>
        <w:name w:val="40F75A1BE18844FA8C66D76826F0EC0B"/>
        <w:category>
          <w:name w:val="General"/>
          <w:gallery w:val="placeholder"/>
        </w:category>
        <w:types>
          <w:type w:val="bbPlcHdr"/>
        </w:types>
        <w:behaviors>
          <w:behavior w:val="content"/>
        </w:behaviors>
        <w:guid w:val="{07E654B5-7398-4119-985F-24158356AA09}"/>
      </w:docPartPr>
      <w:docPartBody>
        <w:p w:rsidR="009F1088" w:rsidRDefault="00661A77" w:rsidP="00661A77">
          <w:pPr>
            <w:pStyle w:val="40F75A1BE18844FA8C66D76826F0EC0B"/>
          </w:pPr>
          <w:r>
            <w:rPr>
              <w:rStyle w:val="PlaceholderText"/>
            </w:rPr>
            <w:t>Enter any content that you want to repeat, including other content controls. You can also insert this control around table rows in order to repeat parts of a table.</w:t>
          </w:r>
        </w:p>
      </w:docPartBody>
    </w:docPart>
    <w:docPart>
      <w:docPartPr>
        <w:name w:val="4960ABC814E745238347AD8B64BB96F0"/>
        <w:category>
          <w:name w:val="General"/>
          <w:gallery w:val="placeholder"/>
        </w:category>
        <w:types>
          <w:type w:val="bbPlcHdr"/>
        </w:types>
        <w:behaviors>
          <w:behavior w:val="content"/>
        </w:behaviors>
        <w:guid w:val="{85234323-AABC-4375-8D68-4678946DF901}"/>
      </w:docPartPr>
      <w:docPartBody>
        <w:p w:rsidR="009F1088" w:rsidRDefault="00661A77" w:rsidP="00661A77">
          <w:pPr>
            <w:pStyle w:val="4960ABC814E745238347AD8B64BB96F0"/>
          </w:pPr>
          <w:r>
            <w:rPr>
              <w:rStyle w:val="PlaceholderText"/>
            </w:rPr>
            <w:t>Enter any content that you want to repeat, including other content controls. You can also insert this control around table rows in order to repeat parts of a table.</w:t>
          </w:r>
        </w:p>
      </w:docPartBody>
    </w:docPart>
    <w:docPart>
      <w:docPartPr>
        <w:name w:val="E4FC9D84A89C402A9667961666A3E841"/>
        <w:category>
          <w:name w:val="General"/>
          <w:gallery w:val="placeholder"/>
        </w:category>
        <w:types>
          <w:type w:val="bbPlcHdr"/>
        </w:types>
        <w:behaviors>
          <w:behavior w:val="content"/>
        </w:behaviors>
        <w:guid w:val="{03D01B90-46AB-46A9-A71D-A17EB95DD584}"/>
      </w:docPartPr>
      <w:docPartBody>
        <w:p w:rsidR="009F1088" w:rsidRDefault="00661A77" w:rsidP="00661A77">
          <w:pPr>
            <w:pStyle w:val="E4FC9D84A89C402A9667961666A3E841"/>
          </w:pPr>
          <w:r>
            <w:rPr>
              <w:rStyle w:val="PlaceholderText"/>
            </w:rPr>
            <w:t>Enter any content that you want to repeat, including other content controls. You can also insert this control around table rows in order to repeat parts of a table.</w:t>
          </w:r>
        </w:p>
      </w:docPartBody>
    </w:docPart>
    <w:docPart>
      <w:docPartPr>
        <w:name w:val="2EC1183C9D674696A2B6603B637A92C2"/>
        <w:category>
          <w:name w:val="General"/>
          <w:gallery w:val="placeholder"/>
        </w:category>
        <w:types>
          <w:type w:val="bbPlcHdr"/>
        </w:types>
        <w:behaviors>
          <w:behavior w:val="content"/>
        </w:behaviors>
        <w:guid w:val="{01A2DABF-3969-4C81-AB5F-687B3028E9BF}"/>
      </w:docPartPr>
      <w:docPartBody>
        <w:p w:rsidR="009F1088" w:rsidRDefault="00661A77" w:rsidP="00661A77">
          <w:pPr>
            <w:pStyle w:val="2EC1183C9D674696A2B6603B637A92C2"/>
          </w:pPr>
          <w:r>
            <w:rPr>
              <w:rStyle w:val="PlaceholderText"/>
            </w:rPr>
            <w:t>Enter any content that you want to repeat, including other content controls. You can also insert this control around table rows in order to repeat parts of a table.</w:t>
          </w:r>
        </w:p>
      </w:docPartBody>
    </w:docPart>
    <w:docPart>
      <w:docPartPr>
        <w:name w:val="4EA2512AF6234870A32B9BF6685F6D5F"/>
        <w:category>
          <w:name w:val="General"/>
          <w:gallery w:val="placeholder"/>
        </w:category>
        <w:types>
          <w:type w:val="bbPlcHdr"/>
        </w:types>
        <w:behaviors>
          <w:behavior w:val="content"/>
        </w:behaviors>
        <w:guid w:val="{EC206082-3594-4B4B-9ECB-14B1F3316A53}"/>
      </w:docPartPr>
      <w:docPartBody>
        <w:p w:rsidR="00BB04ED" w:rsidRDefault="005B2933" w:rsidP="005B2933">
          <w:pPr>
            <w:pStyle w:val="4EA2512AF6234870A32B9BF6685F6D5F"/>
          </w:pPr>
          <w:r>
            <w:rPr>
              <w:rStyle w:val="PlaceholderText"/>
            </w:rPr>
            <w:t>Enter any content that you want to repeat, including other content controls. You can also insert this control around table rows in order to repeat parts of a table.</w:t>
          </w:r>
        </w:p>
      </w:docPartBody>
    </w:docPart>
    <w:docPart>
      <w:docPartPr>
        <w:name w:val="CF290B63B41E4464BC146CFE5C4B644C"/>
        <w:category>
          <w:name w:val="General"/>
          <w:gallery w:val="placeholder"/>
        </w:category>
        <w:types>
          <w:type w:val="bbPlcHdr"/>
        </w:types>
        <w:behaviors>
          <w:behavior w:val="content"/>
        </w:behaviors>
        <w:guid w:val="{F2C10F5E-04D2-4E4E-B5CD-0B8832F4286D}"/>
      </w:docPartPr>
      <w:docPartBody>
        <w:p w:rsidR="00000000" w:rsidRDefault="00684A96" w:rsidP="00684A96">
          <w:pPr>
            <w:pStyle w:val="CF290B63B41E4464BC146CFE5C4B644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77"/>
    <w:rsid w:val="00155916"/>
    <w:rsid w:val="001567E4"/>
    <w:rsid w:val="00274E6E"/>
    <w:rsid w:val="00425405"/>
    <w:rsid w:val="005B2933"/>
    <w:rsid w:val="00661A77"/>
    <w:rsid w:val="00684A96"/>
    <w:rsid w:val="00865F49"/>
    <w:rsid w:val="009F1088"/>
    <w:rsid w:val="00B13B8A"/>
    <w:rsid w:val="00BB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79CC88AE194D36A324CA513ED5F024">
    <w:name w:val="D979CC88AE194D36A324CA513ED5F024"/>
  </w:style>
  <w:style w:type="paragraph" w:customStyle="1" w:styleId="F01922F41EAC48629877D82F477B7C5C">
    <w:name w:val="F01922F41EAC48629877D82F477B7C5C"/>
  </w:style>
  <w:style w:type="paragraph" w:customStyle="1" w:styleId="B8CAF426A50D4ECBAAB9D0CEF995A786">
    <w:name w:val="B8CAF426A50D4ECBAAB9D0CEF995A786"/>
  </w:style>
  <w:style w:type="paragraph" w:customStyle="1" w:styleId="DF9E44EFC9C54B7C82D9D7424067C510">
    <w:name w:val="DF9E44EFC9C54B7C82D9D7424067C510"/>
  </w:style>
  <w:style w:type="paragraph" w:customStyle="1" w:styleId="05B6BB771B2D4E5AA88F947270A7DB59">
    <w:name w:val="05B6BB771B2D4E5AA88F947270A7DB59"/>
  </w:style>
  <w:style w:type="paragraph" w:customStyle="1" w:styleId="C2A42D582017458A851A921C863DC730">
    <w:name w:val="C2A42D582017458A851A921C863DC730"/>
  </w:style>
  <w:style w:type="character" w:styleId="PlaceholderText">
    <w:name w:val="Placeholder Text"/>
    <w:basedOn w:val="DefaultParagraphFont"/>
    <w:uiPriority w:val="99"/>
    <w:semiHidden/>
    <w:rsid w:val="00684A96"/>
    <w:rPr>
      <w:color w:val="808080"/>
    </w:rPr>
  </w:style>
  <w:style w:type="paragraph" w:customStyle="1" w:styleId="77A56B72CE064AAB9E27A6BCEEE5B4DD">
    <w:name w:val="77A56B72CE064AAB9E27A6BCEEE5B4DD"/>
  </w:style>
  <w:style w:type="character" w:styleId="Strong">
    <w:name w:val="Strong"/>
    <w:basedOn w:val="DefaultParagraphFont"/>
    <w:uiPriority w:val="22"/>
    <w:qFormat/>
    <w:rPr>
      <w:b/>
      <w:bCs/>
    </w:rPr>
  </w:style>
  <w:style w:type="paragraph" w:customStyle="1" w:styleId="C45AD435131D48ED828D05E3AD43F685">
    <w:name w:val="C45AD435131D48ED828D05E3AD43F685"/>
  </w:style>
  <w:style w:type="paragraph" w:customStyle="1" w:styleId="5772EB40394C4EE5BA9559C9CF35DBC1">
    <w:name w:val="5772EB40394C4EE5BA9559C9CF35DBC1"/>
  </w:style>
  <w:style w:type="paragraph" w:customStyle="1" w:styleId="3A3446B84D6F41CC9F029F39A4331947">
    <w:name w:val="3A3446B84D6F41CC9F029F39A4331947"/>
  </w:style>
  <w:style w:type="paragraph" w:customStyle="1" w:styleId="AC5BF3C171264BE0B58A7A41F6E912E3">
    <w:name w:val="AC5BF3C171264BE0B58A7A41F6E912E3"/>
  </w:style>
  <w:style w:type="paragraph" w:customStyle="1" w:styleId="ED260FF7E06D43C48489C00E0C3EE0ED">
    <w:name w:val="ED260FF7E06D43C48489C00E0C3EE0ED"/>
  </w:style>
  <w:style w:type="paragraph" w:customStyle="1" w:styleId="7C3ADD809CDC420B91BAAD3D25661C46">
    <w:name w:val="7C3ADD809CDC420B91BAAD3D25661C46"/>
  </w:style>
  <w:style w:type="paragraph" w:customStyle="1" w:styleId="295438BAC8F1448A8DC559692795A4D5">
    <w:name w:val="295438BAC8F1448A8DC559692795A4D5"/>
  </w:style>
  <w:style w:type="paragraph" w:customStyle="1" w:styleId="EF661819768F4D9CA8BB9FE13FFB7314">
    <w:name w:val="EF661819768F4D9CA8BB9FE13FFB7314"/>
  </w:style>
  <w:style w:type="paragraph" w:customStyle="1" w:styleId="47BEC7D97C434B139A9143B116E1AD39">
    <w:name w:val="47BEC7D97C434B139A9143B116E1AD39"/>
  </w:style>
  <w:style w:type="paragraph" w:customStyle="1" w:styleId="06ADE0A973E04B0CBC01EDED27ACDC66">
    <w:name w:val="06ADE0A973E04B0CBC01EDED27ACDC66"/>
  </w:style>
  <w:style w:type="paragraph" w:customStyle="1" w:styleId="087F151C549E4C94B4D4FDBDC66E5F1B">
    <w:name w:val="087F151C549E4C94B4D4FDBDC66E5F1B"/>
  </w:style>
  <w:style w:type="paragraph" w:customStyle="1" w:styleId="5BBB0ACD5015446F9A716EF957C2C8E4">
    <w:name w:val="5BBB0ACD5015446F9A716EF957C2C8E4"/>
  </w:style>
  <w:style w:type="paragraph" w:customStyle="1" w:styleId="038B41B177914E0093AD6ABDBFEBD69C">
    <w:name w:val="038B41B177914E0093AD6ABDBFEBD69C"/>
  </w:style>
  <w:style w:type="paragraph" w:customStyle="1" w:styleId="53104822981E4BEC996C6837C84B07C6">
    <w:name w:val="53104822981E4BEC996C6837C84B07C6"/>
  </w:style>
  <w:style w:type="paragraph" w:customStyle="1" w:styleId="40F75A1BE18844FA8C66D76826F0EC0B">
    <w:name w:val="40F75A1BE18844FA8C66D76826F0EC0B"/>
    <w:rsid w:val="00661A77"/>
  </w:style>
  <w:style w:type="paragraph" w:customStyle="1" w:styleId="CEC36F37AA874D54816DD0B5383F743D">
    <w:name w:val="CEC36F37AA874D54816DD0B5383F743D"/>
    <w:rsid w:val="00661A77"/>
  </w:style>
  <w:style w:type="paragraph" w:customStyle="1" w:styleId="4960ABC814E745238347AD8B64BB96F0">
    <w:name w:val="4960ABC814E745238347AD8B64BB96F0"/>
    <w:rsid w:val="00661A77"/>
  </w:style>
  <w:style w:type="paragraph" w:customStyle="1" w:styleId="8C48677829234A8CBC4FFD3FB21F9C64">
    <w:name w:val="8C48677829234A8CBC4FFD3FB21F9C64"/>
    <w:rsid w:val="00661A77"/>
  </w:style>
  <w:style w:type="paragraph" w:customStyle="1" w:styleId="61C027D6A4984CF09D0F69B992716C2F">
    <w:name w:val="61C027D6A4984CF09D0F69B992716C2F"/>
    <w:rsid w:val="00661A77"/>
  </w:style>
  <w:style w:type="paragraph" w:customStyle="1" w:styleId="CC2F9087E32A4546B8C9AF4781663719">
    <w:name w:val="CC2F9087E32A4546B8C9AF4781663719"/>
    <w:rsid w:val="00661A77"/>
  </w:style>
  <w:style w:type="paragraph" w:customStyle="1" w:styleId="E4FC9D84A89C402A9667961666A3E841">
    <w:name w:val="E4FC9D84A89C402A9667961666A3E841"/>
    <w:rsid w:val="00661A77"/>
  </w:style>
  <w:style w:type="paragraph" w:customStyle="1" w:styleId="09A595E7D1B74327AF48325BB5F69490">
    <w:name w:val="09A595E7D1B74327AF48325BB5F69490"/>
    <w:rsid w:val="00661A77"/>
  </w:style>
  <w:style w:type="paragraph" w:customStyle="1" w:styleId="0D6D43D258F34A2C9C3A1A20F9598168">
    <w:name w:val="0D6D43D258F34A2C9C3A1A20F9598168"/>
    <w:rsid w:val="00661A77"/>
  </w:style>
  <w:style w:type="paragraph" w:customStyle="1" w:styleId="A8E35AF3A6A24BC2B23A74F244BEC5C3">
    <w:name w:val="A8E35AF3A6A24BC2B23A74F244BEC5C3"/>
    <w:rsid w:val="00661A77"/>
  </w:style>
  <w:style w:type="paragraph" w:customStyle="1" w:styleId="2EC1183C9D674696A2B6603B637A92C2">
    <w:name w:val="2EC1183C9D674696A2B6603B637A92C2"/>
    <w:rsid w:val="00661A77"/>
  </w:style>
  <w:style w:type="paragraph" w:customStyle="1" w:styleId="1F97E2AFA0D84900B2100F5B38BC1F66">
    <w:name w:val="1F97E2AFA0D84900B2100F5B38BC1F66"/>
    <w:rsid w:val="00661A77"/>
  </w:style>
  <w:style w:type="paragraph" w:customStyle="1" w:styleId="A26D7A1B7C1E4D66A373C55907810ABF">
    <w:name w:val="A26D7A1B7C1E4D66A373C55907810ABF"/>
    <w:rsid w:val="009F1088"/>
  </w:style>
  <w:style w:type="paragraph" w:customStyle="1" w:styleId="4EA2512AF6234870A32B9BF6685F6D5F">
    <w:name w:val="4EA2512AF6234870A32B9BF6685F6D5F"/>
    <w:rsid w:val="005B2933"/>
  </w:style>
  <w:style w:type="paragraph" w:customStyle="1" w:styleId="5776F0BDC5074F20AC208699E3D3DB4D">
    <w:name w:val="5776F0BDC5074F20AC208699E3D3DB4D"/>
    <w:rsid w:val="005B2933"/>
  </w:style>
  <w:style w:type="paragraph" w:customStyle="1" w:styleId="CF290B63B41E4464BC146CFE5C4B644C">
    <w:name w:val="CF290B63B41E4464BC146CFE5C4B644C"/>
    <w:rsid w:val="00684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Template>
  <TotalTime>0</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y. robinson</dc:creator>
  <cp:keywords/>
  <dc:description/>
  <cp:lastModifiedBy>Aliya Robinson</cp:lastModifiedBy>
  <cp:revision>2</cp:revision>
  <dcterms:created xsi:type="dcterms:W3CDTF">2016-11-19T11:27:00Z</dcterms:created>
  <dcterms:modified xsi:type="dcterms:W3CDTF">2016-11-19T11:27:00Z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